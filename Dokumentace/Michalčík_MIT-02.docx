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283"/>
        <w:gridCol w:w="1134"/>
        <w:gridCol w:w="1293"/>
        <w:gridCol w:w="975"/>
        <w:gridCol w:w="14"/>
      </w:tblGrid>
      <w:tr w:rsidR="000E4A21" w:rsidTr="00F82662">
        <w:trPr>
          <w:gridAfter w:val="1"/>
          <w:wAfter w:w="14" w:type="dxa"/>
          <w:trHeight w:val="1800"/>
        </w:trPr>
        <w:tc>
          <w:tcPr>
            <w:tcW w:w="10915" w:type="dxa"/>
            <w:gridSpan w:val="15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E4A21" w:rsidRDefault="000E4A21" w:rsidP="000E4A21">
            <w:pPr>
              <w:pStyle w:val="Nadpis2"/>
              <w:jc w:val="center"/>
              <w:rPr>
                <w:sz w:val="34"/>
              </w:rPr>
            </w:pPr>
            <w:r>
              <w:rPr>
                <w:sz w:val="34"/>
              </w:rPr>
              <w:t>Vyšší odborná škola a Střední průmyslová škola elektrotechnická</w:t>
            </w:r>
          </w:p>
          <w:p w:rsidR="000E4A21" w:rsidRDefault="000E4A21" w:rsidP="000E4A21">
            <w:pPr>
              <w:pStyle w:val="Nadpis2"/>
              <w:jc w:val="center"/>
              <w:rPr>
                <w:sz w:val="34"/>
              </w:rPr>
            </w:pPr>
            <w:r>
              <w:rPr>
                <w:sz w:val="34"/>
              </w:rPr>
              <w:t>Božetěchova 3, Olomouc</w:t>
            </w:r>
          </w:p>
          <w:p w:rsidR="000E4A21" w:rsidRDefault="000E4A21" w:rsidP="000E4A21">
            <w:pPr>
              <w:pStyle w:val="Nadpis1"/>
              <w:jc w:val="center"/>
            </w:pPr>
            <w:r>
              <w:rPr>
                <w:sz w:val="34"/>
              </w:rPr>
              <w:t>Laboratoře mikroprocesorové techniky</w:t>
            </w:r>
          </w:p>
        </w:tc>
      </w:tr>
      <w:tr w:rsidR="000E4A21" w:rsidTr="00210764">
        <w:trPr>
          <w:gridAfter w:val="1"/>
          <w:wAfter w:w="14" w:type="dxa"/>
          <w:trHeight w:val="1665"/>
        </w:trPr>
        <w:tc>
          <w:tcPr>
            <w:tcW w:w="10915" w:type="dxa"/>
            <w:gridSpan w:val="15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E4A21" w:rsidRDefault="00F82662" w:rsidP="00F82662">
            <w:pPr>
              <w:jc w:val="center"/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b/>
                <w:noProof/>
                <w:color w:val="80808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6481445" cy="494665"/>
                      <wp:effectExtent l="0" t="0" r="0" b="0"/>
                      <wp:docPr id="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481445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4A21" w:rsidRPr="00F82662" w:rsidRDefault="000E4A21" w:rsidP="00F82662">
                                  <w:pPr>
                                    <w:pStyle w:val="Normln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 w:rsidRPr="00F82662">
                                    <w:rPr>
                                      <w:b/>
                                      <w:bCs/>
                                      <w:color w:val="969696"/>
                                      <w:sz w:val="64"/>
                                      <w:szCs w:val="64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SAMOSTATNÝ PROJEKT 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width:510.35pt;height:3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" filled="f" stroked="f">
                      <o:lock v:ext="edit" shapetype="t"/>
                      <v:textbox style="mso-fit-shape-to-text:t">
                        <w:txbxContent>
                          <w:p w:rsidR="000E4A21" w:rsidRPr="00F82662" w:rsidRDefault="000E4A21" w:rsidP="00F82662">
                            <w:pPr>
                              <w:pStyle w:val="Normlnweb"/>
                              <w:spacing w:before="0" w:beforeAutospacing="0" w:after="0" w:afterAutospacing="0"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F82662">
                              <w:rPr>
                                <w:b/>
                                <w:bCs/>
                                <w:color w:val="969696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SAMOSTATNÝ PROJEKT MIT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E4A21" w:rsidTr="00210764">
        <w:trPr>
          <w:gridAfter w:val="1"/>
          <w:wAfter w:w="14" w:type="dxa"/>
          <w:cantSplit/>
          <w:trHeight w:val="248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24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662" w:type="dxa"/>
            <w:gridSpan w:val="1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</w:pPr>
            <w:r>
              <w:rPr>
                <w:sz w:val="18"/>
              </w:rPr>
              <w:t>Číslo úlohy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0E4A21" w:rsidRDefault="000E4A21" w:rsidP="00210764"/>
        </w:tc>
      </w:tr>
      <w:tr w:rsidR="000E4A21" w:rsidTr="00F82662">
        <w:trPr>
          <w:gridAfter w:val="1"/>
          <w:wAfter w:w="14" w:type="dxa"/>
          <w:cantSplit/>
          <w:trHeight w:val="756"/>
        </w:trPr>
        <w:tc>
          <w:tcPr>
            <w:tcW w:w="8647" w:type="dxa"/>
            <w:gridSpan w:val="13"/>
            <w:tcBorders>
              <w:top w:val="nil"/>
              <w:left w:val="single" w:sz="24" w:space="0" w:color="auto"/>
              <w:right w:val="single" w:sz="12" w:space="0" w:color="auto"/>
            </w:tcBorders>
            <w:vAlign w:val="center"/>
          </w:tcPr>
          <w:p w:rsidR="000E4A21" w:rsidRDefault="00170205" w:rsidP="00210764">
            <w:pPr>
              <w:pStyle w:val="Nadpis3"/>
            </w:pPr>
            <w:r>
              <w:t>MĚŘENÍ TEPLOTY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E4A21" w:rsidRDefault="004F2DEA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MIT-02</w:t>
            </w:r>
          </w:p>
        </w:tc>
      </w:tr>
      <w:tr w:rsidR="000E4A21" w:rsidTr="000E4A21">
        <w:trPr>
          <w:gridAfter w:val="1"/>
          <w:wAfter w:w="14" w:type="dxa"/>
          <w:cantSplit/>
          <w:trHeight w:val="6043"/>
        </w:trPr>
        <w:tc>
          <w:tcPr>
            <w:tcW w:w="10915" w:type="dxa"/>
            <w:gridSpan w:val="15"/>
            <w:tcBorders>
              <w:top w:val="single" w:sz="12" w:space="0" w:color="auto"/>
              <w:left w:val="single" w:sz="24" w:space="0" w:color="auto"/>
              <w:bottom w:val="nil"/>
              <w:right w:val="single" w:sz="18" w:space="0" w:color="auto"/>
            </w:tcBorders>
            <w:vAlign w:val="bottom"/>
          </w:tcPr>
          <w:p w:rsidR="000E4A21" w:rsidRDefault="000E4A21" w:rsidP="00210764">
            <w:pPr>
              <w:rPr>
                <w:sz w:val="18"/>
              </w:rPr>
            </w:pPr>
            <w:r>
              <w:rPr>
                <w:sz w:val="18"/>
              </w:rPr>
              <w:t xml:space="preserve">          Zadání</w:t>
            </w:r>
          </w:p>
          <w:p w:rsidR="000E4A21" w:rsidRDefault="000E4A21" w:rsidP="00210764"/>
          <w:p w:rsidR="005146DE" w:rsidRDefault="00F97CC1" w:rsidP="00F97CC1">
            <w:pPr>
              <w:numPr>
                <w:ilvl w:val="0"/>
                <w:numId w:val="16"/>
              </w:numPr>
              <w:spacing w:line="360" w:lineRule="auto"/>
            </w:pPr>
            <w:r>
              <w:t>Měřte teplotu a posílejte jí na sběrnici UART</w:t>
            </w:r>
          </w:p>
          <w:p w:rsidR="00D961F2" w:rsidRDefault="00D961F2" w:rsidP="005146DE"/>
          <w:p w:rsidR="00D961F2" w:rsidRDefault="00D961F2" w:rsidP="005146DE"/>
          <w:p w:rsidR="00D961F2" w:rsidRDefault="00D961F2" w:rsidP="005146DE"/>
          <w:p w:rsidR="00F97CC1" w:rsidRDefault="00F97CC1" w:rsidP="005146DE"/>
          <w:p w:rsidR="00F97CC1" w:rsidRDefault="00F97CC1" w:rsidP="005146DE"/>
          <w:p w:rsidR="00F97CC1" w:rsidRDefault="00F97CC1" w:rsidP="005146DE"/>
          <w:p w:rsidR="00F97CC1" w:rsidRDefault="00F97CC1" w:rsidP="005146DE"/>
          <w:p w:rsidR="00F97CC1" w:rsidRDefault="00F97CC1" w:rsidP="005146DE"/>
          <w:p w:rsidR="00F97CC1" w:rsidRDefault="00F97CC1" w:rsidP="005146DE"/>
          <w:p w:rsidR="00F97CC1" w:rsidRDefault="00F97CC1" w:rsidP="005146DE"/>
          <w:p w:rsidR="00F97CC1" w:rsidRDefault="00F97CC1" w:rsidP="005146DE"/>
          <w:p w:rsidR="00F97CC1" w:rsidRDefault="00F97CC1" w:rsidP="005146DE"/>
          <w:p w:rsidR="00D961F2" w:rsidRDefault="00D961F2" w:rsidP="005146DE"/>
          <w:p w:rsidR="005146DE" w:rsidRDefault="005146DE" w:rsidP="005146DE"/>
          <w:p w:rsidR="005146DE" w:rsidRDefault="005146DE" w:rsidP="005146DE"/>
          <w:p w:rsidR="005146DE" w:rsidRDefault="005146DE" w:rsidP="005146DE"/>
          <w:p w:rsidR="005146DE" w:rsidRDefault="005146DE" w:rsidP="005146DE"/>
        </w:tc>
      </w:tr>
      <w:tr w:rsidR="000E4A21" w:rsidTr="00210764">
        <w:trPr>
          <w:gridAfter w:val="1"/>
          <w:wAfter w:w="14" w:type="dxa"/>
          <w:cantSplit/>
          <w:trHeight w:val="279"/>
        </w:trPr>
        <w:tc>
          <w:tcPr>
            <w:tcW w:w="1276" w:type="dxa"/>
            <w:tcBorders>
              <w:top w:val="single" w:sz="12" w:space="0" w:color="auto"/>
              <w:left w:val="single" w:sz="24" w:space="0" w:color="auto"/>
              <w:bottom w:val="nil"/>
              <w:right w:val="single" w:sz="12" w:space="0" w:color="auto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E4A21" w:rsidRDefault="000E4A21" w:rsidP="00210764">
            <w:pPr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</w:p>
        </w:tc>
      </w:tr>
      <w:tr w:rsidR="000E4A21" w:rsidTr="00210764">
        <w:trPr>
          <w:gridAfter w:val="1"/>
          <w:wAfter w:w="14" w:type="dxa"/>
          <w:cantSplit/>
          <w:trHeight w:val="305"/>
        </w:trPr>
        <w:tc>
          <w:tcPr>
            <w:tcW w:w="1276" w:type="dxa"/>
            <w:tcBorders>
              <w:top w:val="nil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15</w:t>
            </w:r>
          </w:p>
        </w:tc>
        <w:tc>
          <w:tcPr>
            <w:tcW w:w="482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MICHALČÍK Ondřej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4A</w:t>
            </w:r>
          </w:p>
        </w:tc>
        <w:tc>
          <w:tcPr>
            <w:tcW w:w="141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0E4A21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E4A21" w:rsidRDefault="000E4A21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2021/22</w:t>
            </w:r>
          </w:p>
        </w:tc>
      </w:tr>
      <w:tr w:rsidR="000E4A21" w:rsidRPr="00256608" w:rsidTr="00210764">
        <w:trPr>
          <w:gridAfter w:val="1"/>
          <w:wAfter w:w="14" w:type="dxa"/>
          <w:cantSplit/>
          <w:trHeight w:val="179"/>
        </w:trPr>
        <w:tc>
          <w:tcPr>
            <w:tcW w:w="2127" w:type="dxa"/>
            <w:gridSpan w:val="3"/>
            <w:tcBorders>
              <w:top w:val="single" w:sz="12" w:space="0" w:color="auto"/>
              <w:left w:val="single" w:sz="24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vypracování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E4A21" w:rsidRDefault="000E4A21" w:rsidP="00210764"/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E4A21" w:rsidRDefault="000E4A21" w:rsidP="00210764"/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E4A21" w:rsidRDefault="000E4A21" w:rsidP="002107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E4A21" w:rsidRDefault="000E4A21" w:rsidP="00210764"/>
        </w:tc>
        <w:tc>
          <w:tcPr>
            <w:tcW w:w="4819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:rsidR="000E4A21" w:rsidRPr="00256608" w:rsidRDefault="000E4A21" w:rsidP="00210764">
            <w:pPr>
              <w:rPr>
                <w:sz w:val="24"/>
                <w:szCs w:val="24"/>
              </w:rPr>
            </w:pPr>
            <w:r w:rsidRPr="00256608">
              <w:rPr>
                <w:sz w:val="24"/>
                <w:szCs w:val="24"/>
              </w:rPr>
              <w:t>Klasifikace</w:t>
            </w:r>
          </w:p>
        </w:tc>
      </w:tr>
      <w:tr w:rsidR="000E4A21" w:rsidTr="00210764">
        <w:trPr>
          <w:cantSplit/>
          <w:trHeight w:val="905"/>
        </w:trPr>
        <w:tc>
          <w:tcPr>
            <w:tcW w:w="2410" w:type="dxa"/>
            <w:gridSpan w:val="4"/>
            <w:tcBorders>
              <w:top w:val="nil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170205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26. 4</w:t>
            </w:r>
            <w:r w:rsidR="000E4A21">
              <w:rPr>
                <w:rFonts w:ascii="Arial" w:hAnsi="Arial"/>
                <w:sz w:val="40"/>
              </w:rPr>
              <w:t>. 2022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170205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27. 4</w:t>
            </w:r>
            <w:r w:rsidR="000E4A21">
              <w:rPr>
                <w:rFonts w:ascii="Arial" w:hAnsi="Arial"/>
                <w:sz w:val="40"/>
              </w:rPr>
              <w:t>. 2022</w:t>
            </w:r>
          </w:p>
        </w:tc>
        <w:tc>
          <w:tcPr>
            <w:tcW w:w="14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A21" w:rsidRDefault="00CD322D" w:rsidP="00210764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4</w:t>
            </w:r>
          </w:p>
        </w:tc>
        <w:tc>
          <w:tcPr>
            <w:tcW w:w="4833" w:type="dxa"/>
            <w:gridSpan w:val="6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0E4A21" w:rsidRPr="00415AC3" w:rsidRDefault="000E4A21" w:rsidP="00210764">
            <w:pPr>
              <w:jc w:val="center"/>
              <w:rPr>
                <w:sz w:val="40"/>
                <w:szCs w:val="40"/>
              </w:rPr>
            </w:pPr>
          </w:p>
        </w:tc>
      </w:tr>
      <w:tr w:rsidR="000E4A21" w:rsidTr="00210764">
        <w:trPr>
          <w:gridAfter w:val="1"/>
          <w:wAfter w:w="14" w:type="dxa"/>
          <w:cantSplit/>
          <w:trHeight w:val="371"/>
        </w:trPr>
        <w:tc>
          <w:tcPr>
            <w:tcW w:w="4820" w:type="dxa"/>
            <w:gridSpan w:val="8"/>
            <w:tcBorders>
              <w:top w:val="single" w:sz="12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0E4A21" w:rsidRDefault="00F06AB6" w:rsidP="00F06AB6">
            <w:pPr>
              <w:jc w:val="center"/>
            </w:pPr>
            <w:r>
              <w:t>Protokol</w:t>
            </w:r>
            <w:r w:rsidR="000E4A21">
              <w:t xml:space="preserve"> obsahuje:</w:t>
            </w:r>
          </w:p>
        </w:tc>
        <w:tc>
          <w:tcPr>
            <w:tcW w:w="269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E4A21" w:rsidRDefault="000E4A21" w:rsidP="00210764">
            <w:r>
              <w:t>Blokové schéma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0E4A21" w:rsidRDefault="00A33D5D" w:rsidP="00210764">
            <w:r>
              <w:t>Program</w:t>
            </w:r>
          </w:p>
        </w:tc>
      </w:tr>
      <w:tr w:rsidR="000E4A21" w:rsidTr="00210764">
        <w:trPr>
          <w:gridAfter w:val="1"/>
          <w:wAfter w:w="14" w:type="dxa"/>
          <w:cantSplit/>
          <w:trHeight w:val="372"/>
        </w:trPr>
        <w:tc>
          <w:tcPr>
            <w:tcW w:w="4820" w:type="dxa"/>
            <w:gridSpan w:val="8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E4A21" w:rsidRDefault="000E4A21" w:rsidP="00210764">
            <w:pPr>
              <w:jc w:val="center"/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A21" w:rsidRDefault="00EE66D7" w:rsidP="00EE66D7">
            <w:r>
              <w:t>Vývojový diagram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0E4A21" w:rsidRDefault="000E4A21" w:rsidP="00210764">
            <w:r>
              <w:t>Závěr</w:t>
            </w:r>
          </w:p>
        </w:tc>
      </w:tr>
      <w:tr w:rsidR="000E4A21" w:rsidTr="00210764">
        <w:trPr>
          <w:gridAfter w:val="1"/>
          <w:wAfter w:w="14" w:type="dxa"/>
          <w:cantSplit/>
          <w:trHeight w:val="211"/>
        </w:trPr>
        <w:tc>
          <w:tcPr>
            <w:tcW w:w="4820" w:type="dxa"/>
            <w:gridSpan w:val="8"/>
            <w:tcBorders>
              <w:top w:val="nil"/>
              <w:left w:val="single" w:sz="24" w:space="0" w:color="auto"/>
              <w:bottom w:val="single" w:sz="18" w:space="0" w:color="auto"/>
              <w:right w:val="nil"/>
            </w:tcBorders>
          </w:tcPr>
          <w:p w:rsidR="000E4A21" w:rsidRDefault="000E4A21" w:rsidP="00210764">
            <w:pPr>
              <w:jc w:val="center"/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E4A21" w:rsidRDefault="00EE66D7" w:rsidP="00210764">
            <w:r>
              <w:t>Schéma zapojení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E4A21" w:rsidRDefault="000E4A21" w:rsidP="00210764"/>
        </w:tc>
      </w:tr>
    </w:tbl>
    <w:p w:rsidR="0086268A" w:rsidRDefault="0086268A">
      <w:pPr>
        <w:sectPr w:rsidR="0086268A">
          <w:pgSz w:w="11906" w:h="16838"/>
          <w:pgMar w:top="851" w:right="284" w:bottom="851" w:left="567" w:header="708" w:footer="708" w:gutter="0"/>
          <w:cols w:space="708"/>
        </w:sectPr>
      </w:pPr>
    </w:p>
    <w:p w:rsidR="005617FC" w:rsidRDefault="005617FC" w:rsidP="005617FC">
      <w:pPr>
        <w:pStyle w:val="Nadpis1"/>
        <w:rPr>
          <w:noProof/>
        </w:rPr>
      </w:pPr>
      <w:r>
        <w:lastRenderedPageBreak/>
        <w:t>Zapojení:</w:t>
      </w:r>
    </w:p>
    <w:p w:rsidR="005617FC" w:rsidRDefault="00B13276" w:rsidP="00B13276">
      <w:pPr>
        <w:jc w:val="center"/>
      </w:pPr>
      <w:r w:rsidRPr="00B13276">
        <w:rPr>
          <w:noProof/>
        </w:rPr>
        <w:drawing>
          <wp:inline distT="0" distB="0" distL="0" distR="0" wp14:anchorId="01BFD90E" wp14:editId="0C72B98D">
            <wp:extent cx="4451087" cy="7001189"/>
            <wp:effectExtent l="0" t="0" r="698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907" cy="70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C" w:rsidRDefault="005617FC" w:rsidP="005617FC">
      <w:r>
        <w:t xml:space="preserve">Ke kitu STM8 je připojen </w:t>
      </w:r>
      <w:r w:rsidR="00B13276">
        <w:t>termistor.</w:t>
      </w:r>
    </w:p>
    <w:p w:rsidR="005617FC" w:rsidRDefault="005617FC">
      <w:pPr>
        <w:rPr>
          <w:b/>
          <w:sz w:val="32"/>
          <w:u w:val="single"/>
        </w:rPr>
      </w:pPr>
      <w:r>
        <w:br w:type="page"/>
      </w:r>
    </w:p>
    <w:p w:rsidR="007465E3" w:rsidRDefault="002E333A" w:rsidP="00770BAD">
      <w:pPr>
        <w:pStyle w:val="Nadpis1"/>
      </w:pPr>
      <w:r>
        <w:lastRenderedPageBreak/>
        <w:t>Vývojový diagram</w:t>
      </w:r>
      <w:r w:rsidR="0086268A" w:rsidRPr="00224CDC">
        <w:t>:</w:t>
      </w:r>
    </w:p>
    <w:p w:rsidR="00770BAD" w:rsidRPr="00770BAD" w:rsidRDefault="00FA5DED" w:rsidP="00FA5DED">
      <w:pPr>
        <w:jc w:val="center"/>
      </w:pPr>
      <w:r w:rsidRPr="00FA5DED">
        <w:rPr>
          <w:noProof/>
        </w:rPr>
        <w:drawing>
          <wp:inline distT="0" distB="0" distL="0" distR="0" wp14:anchorId="2EE9413F" wp14:editId="59F5C8F1">
            <wp:extent cx="2425805" cy="2507158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662" cy="2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90" w:rsidRDefault="004D0C90" w:rsidP="007465E3">
      <w:pPr>
        <w:pStyle w:val="Nadpis1"/>
        <w:rPr>
          <w:noProof/>
        </w:rPr>
      </w:pPr>
      <w:r>
        <w:t>ZÁVĚR:</w:t>
      </w:r>
      <w:r w:rsidRPr="00354515">
        <w:rPr>
          <w:noProof/>
        </w:rPr>
        <w:t xml:space="preserve"> </w:t>
      </w:r>
    </w:p>
    <w:p w:rsidR="00E47182" w:rsidRDefault="00FB3A49" w:rsidP="00D961F2">
      <w:pPr>
        <w:tabs>
          <w:tab w:val="left" w:pos="3045"/>
        </w:tabs>
      </w:pPr>
      <w:bookmarkStart w:id="0" w:name="_GoBack"/>
      <w:r>
        <w:t>Výhodou programu je jeho jednoduchost. Ta umožňuje každému se v programu lehce vyznat a může tedy být použit jako takový příklad po</w:t>
      </w:r>
      <w:r w:rsidR="009E740D">
        <w:t>u</w:t>
      </w:r>
      <w:r>
        <w:t>žití AD převodníku</w:t>
      </w:r>
      <w:r w:rsidR="00D418E4">
        <w:t xml:space="preserve"> pro</w:t>
      </w:r>
      <w:r>
        <w:t xml:space="preserve"> čtení </w:t>
      </w:r>
      <w:r w:rsidR="00D418E4">
        <w:t xml:space="preserve">napětí z termistoru a </w:t>
      </w:r>
      <w:bookmarkEnd w:id="0"/>
      <w:r w:rsidR="00D418E4">
        <w:t>vysílání hodnot po sběrnici UART.</w:t>
      </w:r>
    </w:p>
    <w:p w:rsidR="007072DD" w:rsidRDefault="007072DD" w:rsidP="007072DD">
      <w:pPr>
        <w:pStyle w:val="Nadpis1"/>
      </w:pPr>
      <w:r>
        <w:t>Kód:</w:t>
      </w:r>
    </w:p>
    <w:p w:rsidR="00FA5DED" w:rsidRDefault="00FA5DED" w:rsidP="00FA5DED">
      <w:r>
        <w:t>#</w:t>
      </w:r>
      <w:proofErr w:type="spellStart"/>
      <w:r>
        <w:t>include</w:t>
      </w:r>
      <w:proofErr w:type="spellEnd"/>
      <w:r>
        <w:t xml:space="preserve"> "stm8s.h"</w:t>
      </w:r>
    </w:p>
    <w:p w:rsidR="00FA5DED" w:rsidRDefault="00FA5DED" w:rsidP="00FA5DED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milis.h</w:t>
      </w:r>
      <w:proofErr w:type="spellEnd"/>
      <w:r>
        <w:t>"</w:t>
      </w:r>
    </w:p>
    <w:p w:rsidR="00FA5DED" w:rsidRDefault="00FA5DED" w:rsidP="00FA5DED">
      <w:r>
        <w:t>/*#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delay.h</w:t>
      </w:r>
      <w:proofErr w:type="spellEnd"/>
      <w:r>
        <w:t>"*/</w:t>
      </w:r>
    </w:p>
    <w:p w:rsidR="00FA5DED" w:rsidRDefault="00FA5DED" w:rsidP="00FA5DED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adc_helper.h</w:t>
      </w:r>
      <w:proofErr w:type="spellEnd"/>
      <w:r>
        <w:t>"</w:t>
      </w:r>
    </w:p>
    <w:p w:rsidR="00FA5DED" w:rsidRDefault="00FA5DED" w:rsidP="00FA5DE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A5DED" w:rsidRDefault="00FA5DED" w:rsidP="00FA5DED">
      <w:r>
        <w:t>#</w:t>
      </w:r>
      <w:proofErr w:type="spellStart"/>
      <w:r>
        <w:t>include</w:t>
      </w:r>
      <w:proofErr w:type="spellEnd"/>
      <w:r>
        <w:t xml:space="preserve"> "stm8s_adc2.h"</w:t>
      </w:r>
    </w:p>
    <w:p w:rsidR="00FA5DED" w:rsidRDefault="00FA5DED" w:rsidP="00FA5DED">
      <w:r>
        <w:t>#</w:t>
      </w:r>
      <w:proofErr w:type="spellStart"/>
      <w:r>
        <w:t>include</w:t>
      </w:r>
      <w:proofErr w:type="spellEnd"/>
      <w:r>
        <w:t xml:space="preserve"> "uart1.h"</w:t>
      </w:r>
    </w:p>
    <w:p w:rsidR="00FA5DED" w:rsidRDefault="00FA5DED" w:rsidP="00FA5DED"/>
    <w:p w:rsidR="00FA5DED" w:rsidRDefault="00FA5DED" w:rsidP="00FA5DED">
      <w:r>
        <w:t>#</w:t>
      </w:r>
      <w:proofErr w:type="spellStart"/>
      <w:r>
        <w:t>define</w:t>
      </w:r>
      <w:proofErr w:type="spellEnd"/>
      <w:r>
        <w:t xml:space="preserve"> _ISOC99_SOURCE</w:t>
      </w:r>
    </w:p>
    <w:p w:rsidR="00FA5DED" w:rsidRDefault="00FA5DED" w:rsidP="00FA5DED">
      <w:r>
        <w:t>#</w:t>
      </w:r>
      <w:proofErr w:type="spellStart"/>
      <w:r>
        <w:t>define</w:t>
      </w:r>
      <w:proofErr w:type="spellEnd"/>
      <w:r>
        <w:t xml:space="preserve"> _GNU_SOURCE</w:t>
      </w:r>
    </w:p>
    <w:p w:rsidR="00FA5DED" w:rsidRDefault="00FA5DED" w:rsidP="00FA5DED"/>
    <w:p w:rsidR="00FA5DED" w:rsidRDefault="00FA5DED" w:rsidP="00FA5DED">
      <w:r>
        <w:t>#</w:t>
      </w:r>
      <w:proofErr w:type="spellStart"/>
      <w:r>
        <w:t>define</w:t>
      </w:r>
      <w:proofErr w:type="spellEnd"/>
      <w:r>
        <w:t xml:space="preserve"> LED_PORT GPIOC</w:t>
      </w:r>
    </w:p>
    <w:p w:rsidR="00FA5DED" w:rsidRDefault="00FA5DED" w:rsidP="00FA5DED">
      <w:r>
        <w:t>#</w:t>
      </w:r>
      <w:proofErr w:type="spellStart"/>
      <w:r>
        <w:t>define</w:t>
      </w:r>
      <w:proofErr w:type="spellEnd"/>
      <w:r>
        <w:t xml:space="preserve"> LED_PIN  GPIO_PIN_5</w:t>
      </w:r>
    </w:p>
    <w:p w:rsidR="00FA5DED" w:rsidRDefault="00FA5DED" w:rsidP="00FA5DED">
      <w:r>
        <w:t>#</w:t>
      </w:r>
      <w:proofErr w:type="spellStart"/>
      <w:r>
        <w:t>define</w:t>
      </w:r>
      <w:proofErr w:type="spellEnd"/>
      <w:r>
        <w:t xml:space="preserve"> LED_REVERSE </w:t>
      </w:r>
      <w:proofErr w:type="spellStart"/>
      <w:r>
        <w:t>GPIO_WriteReverse</w:t>
      </w:r>
      <w:proofErr w:type="spellEnd"/>
      <w:r>
        <w:t>(LED_PORT, LED_PIN)</w:t>
      </w:r>
    </w:p>
    <w:p w:rsidR="00FA5DED" w:rsidRDefault="00FA5DED" w:rsidP="00FA5DED"/>
    <w:p w:rsidR="00FA5DED" w:rsidRDefault="00FA5DED" w:rsidP="00FA5DE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spellStart"/>
      <w:r>
        <w:t>void</w:t>
      </w:r>
      <w:proofErr w:type="spellEnd"/>
      <w:proofErr w:type="gramEnd"/>
      <w:r>
        <w:t>)</w:t>
      </w:r>
    </w:p>
    <w:p w:rsidR="00FA5DED" w:rsidRDefault="00FA5DED" w:rsidP="00FA5DED">
      <w:r>
        <w:t>{</w:t>
      </w:r>
    </w:p>
    <w:p w:rsidR="00FA5DED" w:rsidRDefault="00FA5DED" w:rsidP="00FA5DED">
      <w:r>
        <w:t xml:space="preserve">    </w:t>
      </w:r>
      <w:proofErr w:type="spellStart"/>
      <w:r>
        <w:t>CLK_HSIPrescalerConfig</w:t>
      </w:r>
      <w:proofErr w:type="spellEnd"/>
      <w:r>
        <w:t xml:space="preserve">(CLK_PRESCALER_HSIDIV1);      // </w:t>
      </w:r>
      <w:proofErr w:type="spellStart"/>
      <w:r>
        <w:t>taktovani</w:t>
      </w:r>
      <w:proofErr w:type="spellEnd"/>
      <w:r>
        <w:t xml:space="preserve"> MCU na 16MHz</w:t>
      </w:r>
    </w:p>
    <w:p w:rsidR="00FA5DED" w:rsidRDefault="00FA5DED" w:rsidP="00FA5DED">
      <w:r>
        <w:t xml:space="preserve">    </w:t>
      </w:r>
      <w:proofErr w:type="spellStart"/>
      <w:r>
        <w:t>GPIO_Init</w:t>
      </w:r>
      <w:proofErr w:type="spellEnd"/>
      <w:r>
        <w:t>(LED_PORT, LED_PIN, GPIO_MODE_OUT_PP_LOW_SLOW);</w:t>
      </w:r>
    </w:p>
    <w:p w:rsidR="00FA5DED" w:rsidRDefault="00FA5DED" w:rsidP="00FA5DED">
      <w:r>
        <w:t xml:space="preserve">    ADC2_SchmittTriggerConfig(ADC2_SCHMITTTRIG_CHANNEL4, DISABLE); //PB4</w:t>
      </w:r>
    </w:p>
    <w:p w:rsidR="00FA5DED" w:rsidRDefault="00FA5DED" w:rsidP="00FA5DED">
      <w:r>
        <w:t xml:space="preserve">    // nastavíme </w:t>
      </w:r>
      <w:proofErr w:type="spellStart"/>
      <w:r>
        <w:t>clock</w:t>
      </w:r>
      <w:proofErr w:type="spellEnd"/>
      <w:r>
        <w:t xml:space="preserve"> pro ADC (16MHz / 4 = 4MHz)</w:t>
      </w:r>
    </w:p>
    <w:p w:rsidR="00FA5DED" w:rsidRDefault="00FA5DED" w:rsidP="00FA5DED">
      <w:r>
        <w:t xml:space="preserve">    ADC2_PrescalerConfig(ADC2_PRESSEL_FCPU_D4);</w:t>
      </w:r>
    </w:p>
    <w:p w:rsidR="00FA5DED" w:rsidRDefault="00FA5DED" w:rsidP="00FA5DED">
      <w:r>
        <w:lastRenderedPageBreak/>
        <w:t xml:space="preserve">    // volíme zarovnání výsledku (typicky vpravo, jen </w:t>
      </w:r>
      <w:proofErr w:type="spellStart"/>
      <w:r>
        <w:t>vyjmečně</w:t>
      </w:r>
      <w:proofErr w:type="spellEnd"/>
      <w:r>
        <w:t xml:space="preserve"> je výhodné vlevo)</w:t>
      </w:r>
    </w:p>
    <w:p w:rsidR="00FA5DED" w:rsidRDefault="00FA5DED" w:rsidP="00FA5DED">
      <w:r>
        <w:t xml:space="preserve">    ADC2_AlignConfig(ADC2_ALIGN_RIGHT);</w:t>
      </w:r>
    </w:p>
    <w:p w:rsidR="00FA5DED" w:rsidRDefault="00FA5DED" w:rsidP="00FA5DED">
      <w:r>
        <w:t xml:space="preserve">    // </w:t>
      </w:r>
      <w:proofErr w:type="spellStart"/>
      <w:r>
        <w:t>nasatvíme</w:t>
      </w:r>
      <w:proofErr w:type="spellEnd"/>
      <w:r>
        <w:t xml:space="preserve"> </w:t>
      </w:r>
      <w:proofErr w:type="spellStart"/>
      <w:r>
        <w:t>multiplexer</w:t>
      </w:r>
      <w:proofErr w:type="spellEnd"/>
      <w:r>
        <w:t xml:space="preserve"> na některý ze vstupních kanálů</w:t>
      </w:r>
    </w:p>
    <w:p w:rsidR="00FA5DED" w:rsidRDefault="00FA5DED" w:rsidP="00FA5DED">
      <w:r>
        <w:t xml:space="preserve">    ADC2_Select_Channel(ADC2_CHANNEL_4);</w:t>
      </w:r>
    </w:p>
    <w:p w:rsidR="00FA5DED" w:rsidRDefault="00FA5DED" w:rsidP="00FA5DED">
      <w:r>
        <w:t xml:space="preserve">    // rozběhneme AD převodník</w:t>
      </w:r>
    </w:p>
    <w:p w:rsidR="00FA5DED" w:rsidRDefault="00FA5DED" w:rsidP="00FA5DED">
      <w:r>
        <w:t xml:space="preserve">    ADC2_Cmd(ENABLE);</w:t>
      </w:r>
    </w:p>
    <w:p w:rsidR="00FA5DED" w:rsidRDefault="00FA5DED" w:rsidP="00FA5DED">
      <w:r>
        <w:t xml:space="preserve">    // </w:t>
      </w:r>
      <w:proofErr w:type="gramStart"/>
      <w:r>
        <w:t>počkáme než</w:t>
      </w:r>
      <w:proofErr w:type="gramEnd"/>
      <w:r>
        <w:t xml:space="preserve"> se AD převodník rozběhne (~7us)</w:t>
      </w:r>
    </w:p>
    <w:p w:rsidR="00FA5DED" w:rsidRDefault="00FA5DED" w:rsidP="00FA5DED">
      <w:r>
        <w:t xml:space="preserve">    ADC2_Startup_Wait();</w:t>
      </w:r>
    </w:p>
    <w:p w:rsidR="00FA5DED" w:rsidRDefault="00FA5DED" w:rsidP="00FA5DED"/>
    <w:p w:rsidR="00FA5DED" w:rsidRDefault="00FA5DED" w:rsidP="00FA5DED">
      <w:r>
        <w:t xml:space="preserve">    </w:t>
      </w:r>
      <w:proofErr w:type="spellStart"/>
      <w:r>
        <w:t>init_milis</w:t>
      </w:r>
      <w:proofErr w:type="spellEnd"/>
      <w:r>
        <w:t>();</w:t>
      </w:r>
    </w:p>
    <w:p w:rsidR="00FA5DED" w:rsidRDefault="00FA5DED" w:rsidP="00FA5DED">
      <w:r>
        <w:t xml:space="preserve">    init_uart1();</w:t>
      </w:r>
    </w:p>
    <w:p w:rsidR="00FA5DED" w:rsidRDefault="00FA5DED" w:rsidP="00FA5DED">
      <w:r>
        <w:t>}</w:t>
      </w:r>
    </w:p>
    <w:p w:rsidR="00FA5DED" w:rsidRDefault="00FA5DED" w:rsidP="00FA5DED"/>
    <w:p w:rsidR="00FA5DED" w:rsidRDefault="00FA5DED" w:rsidP="00FA5DED"/>
    <w:p w:rsidR="00FA5DED" w:rsidRDefault="00FA5DED" w:rsidP="00FA5DE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End"/>
      <w:r>
        <w:t>)</w:t>
      </w:r>
    </w:p>
    <w:p w:rsidR="00FA5DED" w:rsidRDefault="00FA5DED" w:rsidP="00FA5DED">
      <w:r>
        <w:t>{</w:t>
      </w:r>
    </w:p>
    <w:p w:rsidR="00FA5DED" w:rsidRDefault="00FA5DED" w:rsidP="00FA5DED">
      <w:r>
        <w:t xml:space="preserve">    uint32_t </w:t>
      </w:r>
      <w:proofErr w:type="spellStart"/>
      <w:r>
        <w:t>time</w:t>
      </w:r>
      <w:proofErr w:type="spellEnd"/>
      <w:r>
        <w:t xml:space="preserve"> = 0;</w:t>
      </w:r>
    </w:p>
    <w:p w:rsidR="00FA5DED" w:rsidRDefault="00FA5DED" w:rsidP="00FA5DED">
      <w:r>
        <w:t xml:space="preserve">    uint16_t </w:t>
      </w:r>
      <w:proofErr w:type="spellStart"/>
      <w:r>
        <w:t>ADCx</w:t>
      </w:r>
      <w:proofErr w:type="spellEnd"/>
      <w:r>
        <w:t>;</w:t>
      </w:r>
    </w:p>
    <w:p w:rsidR="00FA5DED" w:rsidRDefault="00FA5DED" w:rsidP="00FA5DED">
      <w:r>
        <w:t xml:space="preserve">    uint16_t </w:t>
      </w:r>
      <w:proofErr w:type="spellStart"/>
      <w:r>
        <w:t>napeti</w:t>
      </w:r>
      <w:proofErr w:type="spellEnd"/>
      <w:r>
        <w:t>;</w:t>
      </w:r>
    </w:p>
    <w:p w:rsidR="00FA5DED" w:rsidRDefault="00FA5DED" w:rsidP="00FA5DED">
      <w:r>
        <w:t xml:space="preserve">    uint16_t teplota;</w:t>
      </w:r>
    </w:p>
    <w:p w:rsidR="00FA5DED" w:rsidRDefault="00FA5DED" w:rsidP="00FA5DED"/>
    <w:p w:rsidR="00FA5DED" w:rsidRDefault="00FA5DED" w:rsidP="00FA5DED">
      <w:r>
        <w:t xml:space="preserve">    </w:t>
      </w:r>
      <w:proofErr w:type="spellStart"/>
      <w:proofErr w:type="gramStart"/>
      <w:r>
        <w:t>setup</w:t>
      </w:r>
      <w:proofErr w:type="spellEnd"/>
      <w:r>
        <w:t>();</w:t>
      </w:r>
      <w:proofErr w:type="gramEnd"/>
    </w:p>
    <w:p w:rsidR="00FA5DED" w:rsidRDefault="00FA5DED" w:rsidP="00FA5DED"/>
    <w:p w:rsidR="00FA5DED" w:rsidRDefault="00FA5DED" w:rsidP="00FA5DED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:rsidR="00FA5DED" w:rsidRDefault="00FA5DED" w:rsidP="00FA5DED"/>
    <w:p w:rsidR="00FA5DED" w:rsidRDefault="00FA5DED" w:rsidP="00FA5DE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milis</w:t>
      </w:r>
      <w:proofErr w:type="spellEnd"/>
      <w:r>
        <w:t xml:space="preserve">() - </w:t>
      </w:r>
      <w:proofErr w:type="spellStart"/>
      <w:r>
        <w:t>time</w:t>
      </w:r>
      <w:proofErr w:type="spellEnd"/>
      <w:r>
        <w:t xml:space="preserve"> &gt; 333) {</w:t>
      </w:r>
    </w:p>
    <w:p w:rsidR="00FA5DED" w:rsidRDefault="00FA5DED" w:rsidP="00FA5DED">
      <w:r>
        <w:t xml:space="preserve">            LED_REVERSE; </w:t>
      </w:r>
    </w:p>
    <w:p w:rsidR="00FA5DED" w:rsidRDefault="00FA5DED" w:rsidP="00FA5DED">
      <w:r>
        <w:t xml:space="preserve">            </w:t>
      </w:r>
      <w:proofErr w:type="spellStart"/>
      <w:r>
        <w:t>time</w:t>
      </w:r>
      <w:proofErr w:type="spellEnd"/>
      <w:r>
        <w:t xml:space="preserve"> = </w:t>
      </w:r>
      <w:proofErr w:type="spellStart"/>
      <w:r>
        <w:t>milis</w:t>
      </w:r>
      <w:proofErr w:type="spellEnd"/>
      <w:r>
        <w:t>();</w:t>
      </w:r>
    </w:p>
    <w:p w:rsidR="00FA5DED" w:rsidRDefault="00FA5DED" w:rsidP="00FA5DED">
      <w:r>
        <w:t xml:space="preserve">            </w:t>
      </w:r>
      <w:proofErr w:type="spellStart"/>
      <w:r>
        <w:t>ADCx</w:t>
      </w:r>
      <w:proofErr w:type="spellEnd"/>
      <w:r>
        <w:t xml:space="preserve"> = </w:t>
      </w:r>
      <w:proofErr w:type="spellStart"/>
      <w:r>
        <w:t>ADC_get</w:t>
      </w:r>
      <w:proofErr w:type="spellEnd"/>
      <w:r>
        <w:t>(ADC2_CHANNEL_4);</w:t>
      </w:r>
    </w:p>
    <w:p w:rsidR="00FA5DED" w:rsidRDefault="00FA5DED" w:rsidP="00FA5DED">
      <w:r>
        <w:t xml:space="preserve">            </w:t>
      </w:r>
      <w:proofErr w:type="spellStart"/>
      <w:r>
        <w:t>napeti</w:t>
      </w:r>
      <w:proofErr w:type="spellEnd"/>
      <w:r>
        <w:t xml:space="preserve"> = (uint32_t)3300 * </w:t>
      </w:r>
      <w:proofErr w:type="spellStart"/>
      <w:r>
        <w:t>ADCx</w:t>
      </w:r>
      <w:proofErr w:type="spellEnd"/>
      <w:r>
        <w:t xml:space="preserve"> / 1024;</w:t>
      </w:r>
    </w:p>
    <w:p w:rsidR="00FA5DED" w:rsidRDefault="00FA5DED" w:rsidP="00FA5DED">
      <w:r>
        <w:t xml:space="preserve">            teplota = ((uint32_t)33000 * </w:t>
      </w:r>
      <w:proofErr w:type="spellStart"/>
      <w:r>
        <w:t>ADCx</w:t>
      </w:r>
      <w:proofErr w:type="spellEnd"/>
      <w:r>
        <w:t xml:space="preserve"> - 4096000)/ 19968;</w:t>
      </w:r>
    </w:p>
    <w:p w:rsidR="00FA5DED" w:rsidRDefault="00FA5DED" w:rsidP="00FA5DED">
      <w:r>
        <w:t xml:space="preserve">            </w:t>
      </w:r>
      <w:proofErr w:type="spellStart"/>
      <w:r>
        <w:t>printf</w:t>
      </w:r>
      <w:proofErr w:type="spellEnd"/>
      <w:r>
        <w:t>("U = %</w:t>
      </w:r>
      <w:proofErr w:type="spellStart"/>
      <w:proofErr w:type="gramStart"/>
      <w:r>
        <w:t>dmV</w:t>
      </w:r>
      <w:proofErr w:type="spellEnd"/>
      <w:r>
        <w:t>\r\</w:t>
      </w:r>
      <w:proofErr w:type="spellStart"/>
      <w:r>
        <w:t>nTeplota</w:t>
      </w:r>
      <w:proofErr w:type="spellEnd"/>
      <w:r>
        <w:t xml:space="preserve"> = %d.%</w:t>
      </w:r>
      <w:proofErr w:type="spellStart"/>
      <w:r>
        <w:t>d°C</w:t>
      </w:r>
      <w:proofErr w:type="spellEnd"/>
      <w:r>
        <w:t>\r\n</w:t>
      </w:r>
      <w:proofErr w:type="gramEnd"/>
      <w:r>
        <w:t xml:space="preserve">", </w:t>
      </w:r>
      <w:proofErr w:type="spellStart"/>
      <w:r>
        <w:t>napeti</w:t>
      </w:r>
      <w:proofErr w:type="spellEnd"/>
      <w:r>
        <w:t>, teplota/10, teplota%10);</w:t>
      </w:r>
    </w:p>
    <w:p w:rsidR="00FA5DED" w:rsidRDefault="00FA5DED" w:rsidP="00FA5DED"/>
    <w:p w:rsidR="00FA5DED" w:rsidRDefault="00FA5DED" w:rsidP="00FA5DED">
      <w:r>
        <w:t xml:space="preserve">        }</w:t>
      </w:r>
    </w:p>
    <w:p w:rsidR="00FA5DED" w:rsidRDefault="00FA5DED" w:rsidP="00FA5DED"/>
    <w:p w:rsidR="00FA5DED" w:rsidRDefault="00FA5DED" w:rsidP="00FA5DED">
      <w:r>
        <w:t xml:space="preserve">    }</w:t>
      </w:r>
    </w:p>
    <w:p w:rsidR="00FA5DED" w:rsidRDefault="00FA5DED" w:rsidP="00FA5DED">
      <w:r>
        <w:t>}</w:t>
      </w:r>
    </w:p>
    <w:p w:rsidR="00FA5DED" w:rsidRDefault="00FA5DED" w:rsidP="00FA5DED"/>
    <w:p w:rsidR="00FA5DED" w:rsidRDefault="00FA5DED" w:rsidP="00FA5DED">
      <w:r>
        <w:t xml:space="preserve">/*-------------------------------  </w:t>
      </w:r>
      <w:proofErr w:type="spellStart"/>
      <w:r>
        <w:t>Assert</w:t>
      </w:r>
      <w:proofErr w:type="spellEnd"/>
      <w:r>
        <w:t xml:space="preserve"> -----------------------------------*/</w:t>
      </w:r>
    </w:p>
    <w:p w:rsidR="007072DD" w:rsidRPr="007072DD" w:rsidRDefault="00FA5DED" w:rsidP="00FA5DED">
      <w:r>
        <w:t>#</w:t>
      </w:r>
      <w:proofErr w:type="spellStart"/>
      <w:r>
        <w:t>include</w:t>
      </w:r>
      <w:proofErr w:type="spellEnd"/>
      <w:r>
        <w:t xml:space="preserve"> "__</w:t>
      </w:r>
      <w:proofErr w:type="spellStart"/>
      <w:r>
        <w:t>assert</w:t>
      </w:r>
      <w:proofErr w:type="spellEnd"/>
      <w:r>
        <w:t>__.h"</w:t>
      </w:r>
    </w:p>
    <w:sectPr w:rsidR="007072DD" w:rsidRPr="007072DD">
      <w:footerReference w:type="default" r:id="rId10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CBA" w:rsidRDefault="00C96CBA">
      <w:r>
        <w:separator/>
      </w:r>
    </w:p>
  </w:endnote>
  <w:endnote w:type="continuationSeparator" w:id="0">
    <w:p w:rsidR="00C96CBA" w:rsidRDefault="00C9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1614"/>
      <w:gridCol w:w="2842"/>
      <w:gridCol w:w="2386"/>
    </w:tblGrid>
    <w:tr w:rsidR="003971A8" w:rsidTr="00747538">
      <w:trPr>
        <w:trHeight w:val="400"/>
      </w:trPr>
      <w:tc>
        <w:tcPr>
          <w:tcW w:w="3614" w:type="dxa"/>
          <w:vAlign w:val="center"/>
        </w:tcPr>
        <w:p w:rsidR="003971A8" w:rsidRDefault="003971A8" w:rsidP="00315F62">
          <w:pPr>
            <w:pStyle w:val="Zpat"/>
            <w:jc w:val="center"/>
          </w:pPr>
          <w:r>
            <w:t>Jméno: Ondřej MICHALČÍK</w:t>
          </w:r>
        </w:p>
      </w:tc>
      <w:tc>
        <w:tcPr>
          <w:tcW w:w="1614" w:type="dxa"/>
          <w:vAlign w:val="center"/>
        </w:tcPr>
        <w:p w:rsidR="003971A8" w:rsidRDefault="00873300">
          <w:pPr>
            <w:pStyle w:val="Zpat"/>
            <w:jc w:val="center"/>
          </w:pPr>
          <w:r>
            <w:t>Třída: 4</w:t>
          </w:r>
          <w:r w:rsidR="003971A8">
            <w:t>A</w:t>
          </w:r>
        </w:p>
      </w:tc>
      <w:tc>
        <w:tcPr>
          <w:tcW w:w="2842" w:type="dxa"/>
          <w:vAlign w:val="center"/>
        </w:tcPr>
        <w:p w:rsidR="003971A8" w:rsidRDefault="004F2DEA" w:rsidP="00381B3F">
          <w:pPr>
            <w:pStyle w:val="Zpat"/>
            <w:jc w:val="center"/>
          </w:pPr>
          <w:r>
            <w:t>Číslo protokolu: MIT-02</w:t>
          </w:r>
        </w:p>
      </w:tc>
      <w:tc>
        <w:tcPr>
          <w:tcW w:w="2386" w:type="dxa"/>
          <w:vAlign w:val="center"/>
        </w:tcPr>
        <w:p w:rsidR="003971A8" w:rsidRDefault="003971A8">
          <w:pPr>
            <w:pStyle w:val="Zpat"/>
            <w:jc w:val="center"/>
          </w:pPr>
          <w:r>
            <w:t xml:space="preserve">List: 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>
            <w:rPr>
              <w:rStyle w:val="slostrnky"/>
            </w:rPr>
            <w:fldChar w:fldCharType="separate"/>
          </w:r>
          <w:r w:rsidR="009E740D">
            <w:rPr>
              <w:rStyle w:val="slostrnky"/>
              <w:noProof/>
            </w:rPr>
            <w:t>4</w:t>
          </w:r>
          <w:r>
            <w:rPr>
              <w:rStyle w:val="slostrnky"/>
            </w:rPr>
            <w:fldChar w:fldCharType="end"/>
          </w:r>
          <w:r w:rsidR="00170205">
            <w:rPr>
              <w:rStyle w:val="slostrnky"/>
            </w:rPr>
            <w:t>/4</w:t>
          </w:r>
        </w:p>
      </w:tc>
    </w:tr>
  </w:tbl>
  <w:p w:rsidR="003971A8" w:rsidRDefault="003971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CBA" w:rsidRDefault="00C96CBA">
      <w:r>
        <w:separator/>
      </w:r>
    </w:p>
  </w:footnote>
  <w:footnote w:type="continuationSeparator" w:id="0">
    <w:p w:rsidR="00C96CBA" w:rsidRDefault="00C96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5C31DFF"/>
    <w:multiLevelType w:val="singleLevel"/>
    <w:tmpl w:val="F5C31DF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77073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1B5347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A5F5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79A5DF8"/>
    <w:multiLevelType w:val="hybridMultilevel"/>
    <w:tmpl w:val="CBD68CDC"/>
    <w:lvl w:ilvl="0" w:tplc="DE1A2640">
      <w:numFmt w:val="bullet"/>
      <w:lvlText w:val="-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87D48FF"/>
    <w:multiLevelType w:val="multilevel"/>
    <w:tmpl w:val="282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B17F4D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16352F29"/>
    <w:multiLevelType w:val="hybridMultilevel"/>
    <w:tmpl w:val="72FE1D44"/>
    <w:lvl w:ilvl="0" w:tplc="3D9C1B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84BC4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9" w15:restartNumberingAfterBreak="0">
    <w:nsid w:val="1B9D03FE"/>
    <w:multiLevelType w:val="multilevel"/>
    <w:tmpl w:val="BE00AEBC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10" w15:restartNumberingAfterBreak="0">
    <w:nsid w:val="225D053B"/>
    <w:multiLevelType w:val="hybridMultilevel"/>
    <w:tmpl w:val="CF8A7B0C"/>
    <w:lvl w:ilvl="0" w:tplc="040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7262722"/>
    <w:multiLevelType w:val="hybridMultilevel"/>
    <w:tmpl w:val="9C5E4DEE"/>
    <w:lvl w:ilvl="0" w:tplc="FFFAB76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8F62B86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3" w15:restartNumberingAfterBreak="0">
    <w:nsid w:val="2975269B"/>
    <w:multiLevelType w:val="hybridMultilevel"/>
    <w:tmpl w:val="57780BE0"/>
    <w:lvl w:ilvl="0" w:tplc="0405000F">
      <w:start w:val="1"/>
      <w:numFmt w:val="decimal"/>
      <w:lvlText w:val="%1."/>
      <w:lvlJc w:val="left"/>
      <w:pPr>
        <w:ind w:left="1188" w:hanging="360"/>
      </w:pPr>
    </w:lvl>
    <w:lvl w:ilvl="1" w:tplc="04050019" w:tentative="1">
      <w:start w:val="1"/>
      <w:numFmt w:val="lowerLetter"/>
      <w:lvlText w:val="%2."/>
      <w:lvlJc w:val="left"/>
      <w:pPr>
        <w:ind w:left="1908" w:hanging="360"/>
      </w:pPr>
    </w:lvl>
    <w:lvl w:ilvl="2" w:tplc="0405001B" w:tentative="1">
      <w:start w:val="1"/>
      <w:numFmt w:val="lowerRoman"/>
      <w:lvlText w:val="%3."/>
      <w:lvlJc w:val="right"/>
      <w:pPr>
        <w:ind w:left="2628" w:hanging="180"/>
      </w:pPr>
    </w:lvl>
    <w:lvl w:ilvl="3" w:tplc="0405000F" w:tentative="1">
      <w:start w:val="1"/>
      <w:numFmt w:val="decimal"/>
      <w:lvlText w:val="%4."/>
      <w:lvlJc w:val="left"/>
      <w:pPr>
        <w:ind w:left="3348" w:hanging="360"/>
      </w:pPr>
    </w:lvl>
    <w:lvl w:ilvl="4" w:tplc="04050019" w:tentative="1">
      <w:start w:val="1"/>
      <w:numFmt w:val="lowerLetter"/>
      <w:lvlText w:val="%5."/>
      <w:lvlJc w:val="left"/>
      <w:pPr>
        <w:ind w:left="4068" w:hanging="360"/>
      </w:pPr>
    </w:lvl>
    <w:lvl w:ilvl="5" w:tplc="0405001B" w:tentative="1">
      <w:start w:val="1"/>
      <w:numFmt w:val="lowerRoman"/>
      <w:lvlText w:val="%6."/>
      <w:lvlJc w:val="right"/>
      <w:pPr>
        <w:ind w:left="4788" w:hanging="180"/>
      </w:pPr>
    </w:lvl>
    <w:lvl w:ilvl="6" w:tplc="0405000F" w:tentative="1">
      <w:start w:val="1"/>
      <w:numFmt w:val="decimal"/>
      <w:lvlText w:val="%7."/>
      <w:lvlJc w:val="left"/>
      <w:pPr>
        <w:ind w:left="5508" w:hanging="360"/>
      </w:pPr>
    </w:lvl>
    <w:lvl w:ilvl="7" w:tplc="04050019" w:tentative="1">
      <w:start w:val="1"/>
      <w:numFmt w:val="lowerLetter"/>
      <w:lvlText w:val="%8."/>
      <w:lvlJc w:val="left"/>
      <w:pPr>
        <w:ind w:left="6228" w:hanging="360"/>
      </w:pPr>
    </w:lvl>
    <w:lvl w:ilvl="8" w:tplc="0405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4" w15:restartNumberingAfterBreak="0">
    <w:nsid w:val="2E2E5105"/>
    <w:multiLevelType w:val="hybridMultilevel"/>
    <w:tmpl w:val="DA441A84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F4D5E75"/>
    <w:multiLevelType w:val="hybridMultilevel"/>
    <w:tmpl w:val="83EEDB3E"/>
    <w:lvl w:ilvl="0" w:tplc="FFFAB76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302420D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7A02A2"/>
    <w:multiLevelType w:val="hybridMultilevel"/>
    <w:tmpl w:val="61C64D2A"/>
    <w:lvl w:ilvl="0" w:tplc="0054E91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4"/>
      </w:rPr>
    </w:lvl>
    <w:lvl w:ilvl="1" w:tplc="04050019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7F24F2"/>
    <w:multiLevelType w:val="hybridMultilevel"/>
    <w:tmpl w:val="9684B854"/>
    <w:lvl w:ilvl="0" w:tplc="0054E91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F014248"/>
    <w:multiLevelType w:val="hybridMultilevel"/>
    <w:tmpl w:val="30327E96"/>
    <w:lvl w:ilvl="0" w:tplc="DE1A2640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67262"/>
    <w:multiLevelType w:val="singleLevel"/>
    <w:tmpl w:val="F3BE48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21" w15:restartNumberingAfterBreak="0">
    <w:nsid w:val="41A10AEC"/>
    <w:multiLevelType w:val="hybridMultilevel"/>
    <w:tmpl w:val="AC5A69DA"/>
    <w:lvl w:ilvl="0" w:tplc="DE1A2640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F07A0"/>
    <w:multiLevelType w:val="hybridMultilevel"/>
    <w:tmpl w:val="64C8D6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2750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7CB75F5"/>
    <w:multiLevelType w:val="hybridMultilevel"/>
    <w:tmpl w:val="F1EC6D12"/>
    <w:lvl w:ilvl="0" w:tplc="0405000F">
      <w:start w:val="1"/>
      <w:numFmt w:val="decimal"/>
      <w:lvlText w:val="%1."/>
      <w:lvlJc w:val="left"/>
      <w:pPr>
        <w:ind w:left="1500" w:hanging="360"/>
      </w:pPr>
    </w:lvl>
    <w:lvl w:ilvl="1" w:tplc="04050019" w:tentative="1">
      <w:start w:val="1"/>
      <w:numFmt w:val="lowerLetter"/>
      <w:lvlText w:val="%2."/>
      <w:lvlJc w:val="left"/>
      <w:pPr>
        <w:ind w:left="2220" w:hanging="360"/>
      </w:pPr>
    </w:lvl>
    <w:lvl w:ilvl="2" w:tplc="0405001B" w:tentative="1">
      <w:start w:val="1"/>
      <w:numFmt w:val="lowerRoman"/>
      <w:lvlText w:val="%3."/>
      <w:lvlJc w:val="right"/>
      <w:pPr>
        <w:ind w:left="2940" w:hanging="180"/>
      </w:pPr>
    </w:lvl>
    <w:lvl w:ilvl="3" w:tplc="0405000F" w:tentative="1">
      <w:start w:val="1"/>
      <w:numFmt w:val="decimal"/>
      <w:lvlText w:val="%4."/>
      <w:lvlJc w:val="left"/>
      <w:pPr>
        <w:ind w:left="3660" w:hanging="360"/>
      </w:pPr>
    </w:lvl>
    <w:lvl w:ilvl="4" w:tplc="04050019" w:tentative="1">
      <w:start w:val="1"/>
      <w:numFmt w:val="lowerLetter"/>
      <w:lvlText w:val="%5."/>
      <w:lvlJc w:val="left"/>
      <w:pPr>
        <w:ind w:left="4380" w:hanging="360"/>
      </w:pPr>
    </w:lvl>
    <w:lvl w:ilvl="5" w:tplc="0405001B" w:tentative="1">
      <w:start w:val="1"/>
      <w:numFmt w:val="lowerRoman"/>
      <w:lvlText w:val="%6."/>
      <w:lvlJc w:val="right"/>
      <w:pPr>
        <w:ind w:left="5100" w:hanging="180"/>
      </w:pPr>
    </w:lvl>
    <w:lvl w:ilvl="6" w:tplc="0405000F" w:tentative="1">
      <w:start w:val="1"/>
      <w:numFmt w:val="decimal"/>
      <w:lvlText w:val="%7."/>
      <w:lvlJc w:val="left"/>
      <w:pPr>
        <w:ind w:left="5820" w:hanging="360"/>
      </w:pPr>
    </w:lvl>
    <w:lvl w:ilvl="7" w:tplc="04050019" w:tentative="1">
      <w:start w:val="1"/>
      <w:numFmt w:val="lowerLetter"/>
      <w:lvlText w:val="%8."/>
      <w:lvlJc w:val="left"/>
      <w:pPr>
        <w:ind w:left="6540" w:hanging="360"/>
      </w:pPr>
    </w:lvl>
    <w:lvl w:ilvl="8" w:tplc="0405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4DCA04D3"/>
    <w:multiLevelType w:val="singleLevel"/>
    <w:tmpl w:val="90269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4F540401"/>
    <w:multiLevelType w:val="hybridMultilevel"/>
    <w:tmpl w:val="3B84C7F8"/>
    <w:lvl w:ilvl="0" w:tplc="1FE4EB84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22C34F0"/>
    <w:multiLevelType w:val="hybridMultilevel"/>
    <w:tmpl w:val="25D6EB2A"/>
    <w:lvl w:ilvl="0" w:tplc="A6CEA43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52BF2B9E"/>
    <w:multiLevelType w:val="hybridMultilevel"/>
    <w:tmpl w:val="E05E339C"/>
    <w:lvl w:ilvl="0" w:tplc="FFFAB76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55641735"/>
    <w:multiLevelType w:val="hybridMultilevel"/>
    <w:tmpl w:val="45F64F7A"/>
    <w:lvl w:ilvl="0" w:tplc="040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5878452A"/>
    <w:multiLevelType w:val="hybridMultilevel"/>
    <w:tmpl w:val="5790C8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219F0"/>
    <w:multiLevelType w:val="hybridMultilevel"/>
    <w:tmpl w:val="95E884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6785D"/>
    <w:multiLevelType w:val="hybridMultilevel"/>
    <w:tmpl w:val="3C66749E"/>
    <w:lvl w:ilvl="0" w:tplc="0405000F">
      <w:start w:val="1"/>
      <w:numFmt w:val="decimal"/>
      <w:lvlText w:val="%1."/>
      <w:lvlJc w:val="left"/>
      <w:pPr>
        <w:ind w:left="420" w:hanging="360"/>
      </w:p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C8C3B5F"/>
    <w:multiLevelType w:val="hybridMultilevel"/>
    <w:tmpl w:val="E07CAF36"/>
    <w:lvl w:ilvl="0" w:tplc="0405000F">
      <w:start w:val="1"/>
      <w:numFmt w:val="decimal"/>
      <w:lvlText w:val="%1."/>
      <w:lvlJc w:val="left"/>
      <w:pPr>
        <w:ind w:left="1140" w:hanging="360"/>
      </w:p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5D12504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D420A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1E569B5"/>
    <w:multiLevelType w:val="singleLevel"/>
    <w:tmpl w:val="8D905EEA"/>
    <w:lvl w:ilvl="0">
      <w:start w:val="1"/>
      <w:numFmt w:val="decimal"/>
      <w:pStyle w:val="Styl1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37" w15:restartNumberingAfterBreak="0">
    <w:nsid w:val="66DE1351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38" w15:restartNumberingAfterBreak="0">
    <w:nsid w:val="67C700FF"/>
    <w:multiLevelType w:val="multilevel"/>
    <w:tmpl w:val="555E8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C2480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0F2356"/>
    <w:multiLevelType w:val="singleLevel"/>
    <w:tmpl w:val="DE1A26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1" w15:restartNumberingAfterBreak="0">
    <w:nsid w:val="750210E5"/>
    <w:multiLevelType w:val="hybridMultilevel"/>
    <w:tmpl w:val="BF804C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56940"/>
    <w:multiLevelType w:val="hybridMultilevel"/>
    <w:tmpl w:val="2D78A4AE"/>
    <w:lvl w:ilvl="0" w:tplc="0054E91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4"/>
      </w:rPr>
    </w:lvl>
    <w:lvl w:ilvl="1" w:tplc="04050019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ACB1000"/>
    <w:multiLevelType w:val="hybridMultilevel"/>
    <w:tmpl w:val="2AE294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B3DB7"/>
    <w:multiLevelType w:val="multilevel"/>
    <w:tmpl w:val="A2226E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A00E7"/>
    <w:multiLevelType w:val="hybridMultilevel"/>
    <w:tmpl w:val="966C1C14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6" w15:restartNumberingAfterBreak="0">
    <w:nsid w:val="7FAE0F1D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7" w15:restartNumberingAfterBreak="0">
    <w:nsid w:val="7FDA257E"/>
    <w:multiLevelType w:val="hybridMultilevel"/>
    <w:tmpl w:val="2D046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4"/>
  </w:num>
  <w:num w:numId="4">
    <w:abstractNumId w:val="35"/>
  </w:num>
  <w:num w:numId="5">
    <w:abstractNumId w:val="5"/>
  </w:num>
  <w:num w:numId="6">
    <w:abstractNumId w:val="36"/>
  </w:num>
  <w:num w:numId="7">
    <w:abstractNumId w:val="9"/>
  </w:num>
  <w:num w:numId="8">
    <w:abstractNumId w:val="12"/>
  </w:num>
  <w:num w:numId="9">
    <w:abstractNumId w:val="46"/>
  </w:num>
  <w:num w:numId="10">
    <w:abstractNumId w:val="44"/>
  </w:num>
  <w:num w:numId="11">
    <w:abstractNumId w:val="8"/>
  </w:num>
  <w:num w:numId="12">
    <w:abstractNumId w:val="37"/>
  </w:num>
  <w:num w:numId="13">
    <w:abstractNumId w:val="20"/>
  </w:num>
  <w:num w:numId="14">
    <w:abstractNumId w:val="16"/>
  </w:num>
  <w:num w:numId="15">
    <w:abstractNumId w:val="25"/>
  </w:num>
  <w:num w:numId="16">
    <w:abstractNumId w:val="26"/>
  </w:num>
  <w:num w:numId="17">
    <w:abstractNumId w:val="29"/>
  </w:num>
  <w:num w:numId="18">
    <w:abstractNumId w:val="40"/>
  </w:num>
  <w:num w:numId="19">
    <w:abstractNumId w:val="33"/>
  </w:num>
  <w:num w:numId="20">
    <w:abstractNumId w:val="32"/>
  </w:num>
  <w:num w:numId="21">
    <w:abstractNumId w:val="10"/>
  </w:num>
  <w:num w:numId="22">
    <w:abstractNumId w:val="4"/>
  </w:num>
  <w:num w:numId="23">
    <w:abstractNumId w:val="21"/>
  </w:num>
  <w:num w:numId="24">
    <w:abstractNumId w:val="24"/>
  </w:num>
  <w:num w:numId="25">
    <w:abstractNumId w:val="30"/>
  </w:num>
  <w:num w:numId="26">
    <w:abstractNumId w:val="47"/>
  </w:num>
  <w:num w:numId="27">
    <w:abstractNumId w:val="43"/>
  </w:num>
  <w:num w:numId="28">
    <w:abstractNumId w:val="27"/>
  </w:num>
  <w:num w:numId="29">
    <w:abstractNumId w:val="22"/>
  </w:num>
  <w:num w:numId="30">
    <w:abstractNumId w:val="19"/>
  </w:num>
  <w:num w:numId="31">
    <w:abstractNumId w:val="31"/>
  </w:num>
  <w:num w:numId="32">
    <w:abstractNumId w:val="41"/>
  </w:num>
  <w:num w:numId="33">
    <w:abstractNumId w:val="0"/>
  </w:num>
  <w:num w:numId="34">
    <w:abstractNumId w:val="14"/>
  </w:num>
  <w:num w:numId="35">
    <w:abstractNumId w:val="1"/>
  </w:num>
  <w:num w:numId="36">
    <w:abstractNumId w:val="23"/>
  </w:num>
  <w:num w:numId="37">
    <w:abstractNumId w:val="39"/>
  </w:num>
  <w:num w:numId="38">
    <w:abstractNumId w:val="2"/>
  </w:num>
  <w:num w:numId="39">
    <w:abstractNumId w:val="38"/>
  </w:num>
  <w:num w:numId="40">
    <w:abstractNumId w:val="13"/>
  </w:num>
  <w:num w:numId="41">
    <w:abstractNumId w:val="45"/>
  </w:num>
  <w:num w:numId="42">
    <w:abstractNumId w:val="7"/>
  </w:num>
  <w:num w:numId="43">
    <w:abstractNumId w:val="18"/>
  </w:num>
  <w:num w:numId="44">
    <w:abstractNumId w:val="42"/>
  </w:num>
  <w:num w:numId="45">
    <w:abstractNumId w:val="17"/>
  </w:num>
  <w:num w:numId="46">
    <w:abstractNumId w:val="15"/>
  </w:num>
  <w:num w:numId="47">
    <w:abstractNumId w:val="28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03"/>
    <w:rsid w:val="000005D8"/>
    <w:rsid w:val="00007F60"/>
    <w:rsid w:val="00012FDF"/>
    <w:rsid w:val="00013C05"/>
    <w:rsid w:val="0002275E"/>
    <w:rsid w:val="00023995"/>
    <w:rsid w:val="00026E81"/>
    <w:rsid w:val="00040B5A"/>
    <w:rsid w:val="000729FA"/>
    <w:rsid w:val="000814ED"/>
    <w:rsid w:val="00081C83"/>
    <w:rsid w:val="0008308E"/>
    <w:rsid w:val="0008536F"/>
    <w:rsid w:val="0009029D"/>
    <w:rsid w:val="000970BE"/>
    <w:rsid w:val="000A11D7"/>
    <w:rsid w:val="000A1379"/>
    <w:rsid w:val="000B1799"/>
    <w:rsid w:val="000B45E7"/>
    <w:rsid w:val="000C0590"/>
    <w:rsid w:val="000C0BD0"/>
    <w:rsid w:val="000C576B"/>
    <w:rsid w:val="000C5BD1"/>
    <w:rsid w:val="000D3E14"/>
    <w:rsid w:val="000E4A21"/>
    <w:rsid w:val="000E678D"/>
    <w:rsid w:val="000F0D0A"/>
    <w:rsid w:val="000F4B44"/>
    <w:rsid w:val="00104BCA"/>
    <w:rsid w:val="00110D48"/>
    <w:rsid w:val="00123E7B"/>
    <w:rsid w:val="00126ACA"/>
    <w:rsid w:val="0013306D"/>
    <w:rsid w:val="001425D8"/>
    <w:rsid w:val="00146AA5"/>
    <w:rsid w:val="00150B04"/>
    <w:rsid w:val="00153D09"/>
    <w:rsid w:val="00170205"/>
    <w:rsid w:val="00170290"/>
    <w:rsid w:val="00174788"/>
    <w:rsid w:val="00176C37"/>
    <w:rsid w:val="0018145A"/>
    <w:rsid w:val="00185389"/>
    <w:rsid w:val="0018708D"/>
    <w:rsid w:val="001914CD"/>
    <w:rsid w:val="001A1003"/>
    <w:rsid w:val="001A129A"/>
    <w:rsid w:val="001A7B57"/>
    <w:rsid w:val="001B41E4"/>
    <w:rsid w:val="001C223A"/>
    <w:rsid w:val="001D467D"/>
    <w:rsid w:val="001D50B5"/>
    <w:rsid w:val="001E1E0A"/>
    <w:rsid w:val="001E4EDF"/>
    <w:rsid w:val="001F225E"/>
    <w:rsid w:val="00201C23"/>
    <w:rsid w:val="00202DDF"/>
    <w:rsid w:val="00204C0E"/>
    <w:rsid w:val="002067C6"/>
    <w:rsid w:val="00211716"/>
    <w:rsid w:val="00215CAC"/>
    <w:rsid w:val="00215D84"/>
    <w:rsid w:val="00216F21"/>
    <w:rsid w:val="00224CDC"/>
    <w:rsid w:val="00241773"/>
    <w:rsid w:val="00255EDA"/>
    <w:rsid w:val="0026614F"/>
    <w:rsid w:val="00270581"/>
    <w:rsid w:val="00270DB0"/>
    <w:rsid w:val="00277AC3"/>
    <w:rsid w:val="00283BF0"/>
    <w:rsid w:val="0028711F"/>
    <w:rsid w:val="00292660"/>
    <w:rsid w:val="002A2BAA"/>
    <w:rsid w:val="002A3277"/>
    <w:rsid w:val="002A55DA"/>
    <w:rsid w:val="002C0327"/>
    <w:rsid w:val="002C1757"/>
    <w:rsid w:val="002C57A2"/>
    <w:rsid w:val="002C6662"/>
    <w:rsid w:val="002C71DE"/>
    <w:rsid w:val="002D07C5"/>
    <w:rsid w:val="002D4528"/>
    <w:rsid w:val="002D520F"/>
    <w:rsid w:val="002E0283"/>
    <w:rsid w:val="002E2074"/>
    <w:rsid w:val="002E333A"/>
    <w:rsid w:val="002F152E"/>
    <w:rsid w:val="00300F1E"/>
    <w:rsid w:val="00310EF9"/>
    <w:rsid w:val="00315F62"/>
    <w:rsid w:val="00321607"/>
    <w:rsid w:val="00323477"/>
    <w:rsid w:val="00326BD0"/>
    <w:rsid w:val="00331644"/>
    <w:rsid w:val="00335454"/>
    <w:rsid w:val="00341685"/>
    <w:rsid w:val="003525CE"/>
    <w:rsid w:val="00354515"/>
    <w:rsid w:val="0036330D"/>
    <w:rsid w:val="003664D4"/>
    <w:rsid w:val="003725E7"/>
    <w:rsid w:val="00373BE5"/>
    <w:rsid w:val="00381B3F"/>
    <w:rsid w:val="00391C63"/>
    <w:rsid w:val="0039362A"/>
    <w:rsid w:val="00393645"/>
    <w:rsid w:val="00396871"/>
    <w:rsid w:val="003971A8"/>
    <w:rsid w:val="003A4F1F"/>
    <w:rsid w:val="003B6EBF"/>
    <w:rsid w:val="003C6F4E"/>
    <w:rsid w:val="003D1E7E"/>
    <w:rsid w:val="003D2D20"/>
    <w:rsid w:val="003D3069"/>
    <w:rsid w:val="003D558B"/>
    <w:rsid w:val="003E476A"/>
    <w:rsid w:val="003E4FE7"/>
    <w:rsid w:val="003E7077"/>
    <w:rsid w:val="003F0A7E"/>
    <w:rsid w:val="004234AF"/>
    <w:rsid w:val="00426867"/>
    <w:rsid w:val="00426DD4"/>
    <w:rsid w:val="004345D4"/>
    <w:rsid w:val="00435061"/>
    <w:rsid w:val="0043588C"/>
    <w:rsid w:val="00453DB8"/>
    <w:rsid w:val="0045429F"/>
    <w:rsid w:val="00466042"/>
    <w:rsid w:val="00472B3B"/>
    <w:rsid w:val="00481707"/>
    <w:rsid w:val="00481A51"/>
    <w:rsid w:val="00492E10"/>
    <w:rsid w:val="004932E3"/>
    <w:rsid w:val="004A27DC"/>
    <w:rsid w:val="004A630E"/>
    <w:rsid w:val="004C3AF9"/>
    <w:rsid w:val="004C5013"/>
    <w:rsid w:val="004D0C90"/>
    <w:rsid w:val="004D4B91"/>
    <w:rsid w:val="004E5EDF"/>
    <w:rsid w:val="004F1B29"/>
    <w:rsid w:val="004F2DEA"/>
    <w:rsid w:val="004F5FA5"/>
    <w:rsid w:val="0050394A"/>
    <w:rsid w:val="0051002A"/>
    <w:rsid w:val="005146DE"/>
    <w:rsid w:val="00516903"/>
    <w:rsid w:val="005225E2"/>
    <w:rsid w:val="00530C58"/>
    <w:rsid w:val="00532CA8"/>
    <w:rsid w:val="00532ED2"/>
    <w:rsid w:val="00540BD6"/>
    <w:rsid w:val="005455B2"/>
    <w:rsid w:val="00552C17"/>
    <w:rsid w:val="005617FC"/>
    <w:rsid w:val="00591E44"/>
    <w:rsid w:val="0059788A"/>
    <w:rsid w:val="005A0890"/>
    <w:rsid w:val="005A4082"/>
    <w:rsid w:val="005A6628"/>
    <w:rsid w:val="005A7943"/>
    <w:rsid w:val="005B03AD"/>
    <w:rsid w:val="005B49E2"/>
    <w:rsid w:val="005B5FED"/>
    <w:rsid w:val="005C1F0B"/>
    <w:rsid w:val="005D4A1D"/>
    <w:rsid w:val="005D6D11"/>
    <w:rsid w:val="005E0C35"/>
    <w:rsid w:val="005E5841"/>
    <w:rsid w:val="005E72D3"/>
    <w:rsid w:val="005F4F1F"/>
    <w:rsid w:val="005F7963"/>
    <w:rsid w:val="00602B1A"/>
    <w:rsid w:val="00602DCD"/>
    <w:rsid w:val="00603BF3"/>
    <w:rsid w:val="006107BF"/>
    <w:rsid w:val="0061131C"/>
    <w:rsid w:val="00617475"/>
    <w:rsid w:val="00617F5D"/>
    <w:rsid w:val="0062046F"/>
    <w:rsid w:val="00644192"/>
    <w:rsid w:val="00645813"/>
    <w:rsid w:val="00654419"/>
    <w:rsid w:val="00670DBB"/>
    <w:rsid w:val="00671A13"/>
    <w:rsid w:val="0067791A"/>
    <w:rsid w:val="00680A4E"/>
    <w:rsid w:val="006810B2"/>
    <w:rsid w:val="0068640C"/>
    <w:rsid w:val="00687388"/>
    <w:rsid w:val="006874A2"/>
    <w:rsid w:val="0069718A"/>
    <w:rsid w:val="006A05D5"/>
    <w:rsid w:val="006A16FC"/>
    <w:rsid w:val="006B3F44"/>
    <w:rsid w:val="006B50D4"/>
    <w:rsid w:val="006D14B3"/>
    <w:rsid w:val="00702731"/>
    <w:rsid w:val="007072DD"/>
    <w:rsid w:val="0071056D"/>
    <w:rsid w:val="00712B5C"/>
    <w:rsid w:val="00713D4E"/>
    <w:rsid w:val="007203DC"/>
    <w:rsid w:val="00723343"/>
    <w:rsid w:val="0072703C"/>
    <w:rsid w:val="00727172"/>
    <w:rsid w:val="007465E3"/>
    <w:rsid w:val="0074722C"/>
    <w:rsid w:val="00747538"/>
    <w:rsid w:val="0075067B"/>
    <w:rsid w:val="00760097"/>
    <w:rsid w:val="00770BAD"/>
    <w:rsid w:val="007724F0"/>
    <w:rsid w:val="007904CD"/>
    <w:rsid w:val="0079105B"/>
    <w:rsid w:val="00791765"/>
    <w:rsid w:val="0079188D"/>
    <w:rsid w:val="00793B51"/>
    <w:rsid w:val="00793C35"/>
    <w:rsid w:val="007A21CE"/>
    <w:rsid w:val="007A6699"/>
    <w:rsid w:val="007B285B"/>
    <w:rsid w:val="007B6117"/>
    <w:rsid w:val="007D5D6A"/>
    <w:rsid w:val="007E30CB"/>
    <w:rsid w:val="007F53D3"/>
    <w:rsid w:val="0080011F"/>
    <w:rsid w:val="00801946"/>
    <w:rsid w:val="00817C85"/>
    <w:rsid w:val="00817DA1"/>
    <w:rsid w:val="00823037"/>
    <w:rsid w:val="00824E3B"/>
    <w:rsid w:val="00827B5F"/>
    <w:rsid w:val="00833B28"/>
    <w:rsid w:val="00836B71"/>
    <w:rsid w:val="00837FAA"/>
    <w:rsid w:val="008511CE"/>
    <w:rsid w:val="00861E1E"/>
    <w:rsid w:val="0086268A"/>
    <w:rsid w:val="00862736"/>
    <w:rsid w:val="00873300"/>
    <w:rsid w:val="008778A7"/>
    <w:rsid w:val="008A04F4"/>
    <w:rsid w:val="008A2FDC"/>
    <w:rsid w:val="008A6936"/>
    <w:rsid w:val="008B4981"/>
    <w:rsid w:val="008C2844"/>
    <w:rsid w:val="008D67AF"/>
    <w:rsid w:val="008F5016"/>
    <w:rsid w:val="009051F8"/>
    <w:rsid w:val="00905360"/>
    <w:rsid w:val="00910F58"/>
    <w:rsid w:val="0091333C"/>
    <w:rsid w:val="00915DF5"/>
    <w:rsid w:val="00916D20"/>
    <w:rsid w:val="009174CE"/>
    <w:rsid w:val="009200C6"/>
    <w:rsid w:val="00937026"/>
    <w:rsid w:val="00953632"/>
    <w:rsid w:val="00961AB8"/>
    <w:rsid w:val="00962985"/>
    <w:rsid w:val="0096322D"/>
    <w:rsid w:val="00977FF7"/>
    <w:rsid w:val="009A514E"/>
    <w:rsid w:val="009A5AAB"/>
    <w:rsid w:val="009A66F9"/>
    <w:rsid w:val="009B157F"/>
    <w:rsid w:val="009B263A"/>
    <w:rsid w:val="009B63A1"/>
    <w:rsid w:val="009B6DE3"/>
    <w:rsid w:val="009B7DC7"/>
    <w:rsid w:val="009C1903"/>
    <w:rsid w:val="009C4B73"/>
    <w:rsid w:val="009C560F"/>
    <w:rsid w:val="009C5639"/>
    <w:rsid w:val="009D18B2"/>
    <w:rsid w:val="009D5053"/>
    <w:rsid w:val="009D7458"/>
    <w:rsid w:val="009E1777"/>
    <w:rsid w:val="009E740D"/>
    <w:rsid w:val="009F1C86"/>
    <w:rsid w:val="009F4514"/>
    <w:rsid w:val="009F679D"/>
    <w:rsid w:val="00A0236D"/>
    <w:rsid w:val="00A02438"/>
    <w:rsid w:val="00A11D15"/>
    <w:rsid w:val="00A14ABC"/>
    <w:rsid w:val="00A16085"/>
    <w:rsid w:val="00A21B5D"/>
    <w:rsid w:val="00A25043"/>
    <w:rsid w:val="00A30201"/>
    <w:rsid w:val="00A33D5D"/>
    <w:rsid w:val="00A44E41"/>
    <w:rsid w:val="00A44F07"/>
    <w:rsid w:val="00A54FC6"/>
    <w:rsid w:val="00A6090A"/>
    <w:rsid w:val="00A60E6A"/>
    <w:rsid w:val="00A65EBB"/>
    <w:rsid w:val="00A678C7"/>
    <w:rsid w:val="00A72ECA"/>
    <w:rsid w:val="00A72FCB"/>
    <w:rsid w:val="00A83805"/>
    <w:rsid w:val="00A84353"/>
    <w:rsid w:val="00A8574B"/>
    <w:rsid w:val="00A878C9"/>
    <w:rsid w:val="00A91047"/>
    <w:rsid w:val="00A94161"/>
    <w:rsid w:val="00AA2807"/>
    <w:rsid w:val="00AA32AD"/>
    <w:rsid w:val="00AA387A"/>
    <w:rsid w:val="00AA5532"/>
    <w:rsid w:val="00AA6747"/>
    <w:rsid w:val="00AA6849"/>
    <w:rsid w:val="00AB3A33"/>
    <w:rsid w:val="00AB6D42"/>
    <w:rsid w:val="00AC0A09"/>
    <w:rsid w:val="00AC11BC"/>
    <w:rsid w:val="00AC55C0"/>
    <w:rsid w:val="00AC59E4"/>
    <w:rsid w:val="00AC7A89"/>
    <w:rsid w:val="00AF46F1"/>
    <w:rsid w:val="00AF63FB"/>
    <w:rsid w:val="00B13276"/>
    <w:rsid w:val="00B14B52"/>
    <w:rsid w:val="00B15C11"/>
    <w:rsid w:val="00B26E6C"/>
    <w:rsid w:val="00B3516E"/>
    <w:rsid w:val="00B37E7C"/>
    <w:rsid w:val="00B43559"/>
    <w:rsid w:val="00B737D5"/>
    <w:rsid w:val="00B8129F"/>
    <w:rsid w:val="00B8435F"/>
    <w:rsid w:val="00BA34D9"/>
    <w:rsid w:val="00BA40E1"/>
    <w:rsid w:val="00BA482C"/>
    <w:rsid w:val="00BA4F4F"/>
    <w:rsid w:val="00BA5D83"/>
    <w:rsid w:val="00BA6A45"/>
    <w:rsid w:val="00BB3A3C"/>
    <w:rsid w:val="00BD3E05"/>
    <w:rsid w:val="00BF00FE"/>
    <w:rsid w:val="00BF1FB8"/>
    <w:rsid w:val="00C03835"/>
    <w:rsid w:val="00C13E09"/>
    <w:rsid w:val="00C23F90"/>
    <w:rsid w:val="00C27940"/>
    <w:rsid w:val="00C279DD"/>
    <w:rsid w:val="00C3585C"/>
    <w:rsid w:val="00C36047"/>
    <w:rsid w:val="00C37725"/>
    <w:rsid w:val="00C44F2A"/>
    <w:rsid w:val="00C56B19"/>
    <w:rsid w:val="00C60BF1"/>
    <w:rsid w:val="00C64182"/>
    <w:rsid w:val="00C72879"/>
    <w:rsid w:val="00C742FB"/>
    <w:rsid w:val="00C805E9"/>
    <w:rsid w:val="00C85B55"/>
    <w:rsid w:val="00C92179"/>
    <w:rsid w:val="00C96543"/>
    <w:rsid w:val="00C96CBA"/>
    <w:rsid w:val="00C97388"/>
    <w:rsid w:val="00CA0E24"/>
    <w:rsid w:val="00CA3CDF"/>
    <w:rsid w:val="00CB270A"/>
    <w:rsid w:val="00CB5EA6"/>
    <w:rsid w:val="00CC7517"/>
    <w:rsid w:val="00CD272B"/>
    <w:rsid w:val="00CD322D"/>
    <w:rsid w:val="00CD6232"/>
    <w:rsid w:val="00CE2FCC"/>
    <w:rsid w:val="00CE3B9F"/>
    <w:rsid w:val="00CE708E"/>
    <w:rsid w:val="00CF2D8C"/>
    <w:rsid w:val="00CF3EAA"/>
    <w:rsid w:val="00CF4810"/>
    <w:rsid w:val="00CF4B1E"/>
    <w:rsid w:val="00CF7325"/>
    <w:rsid w:val="00D00985"/>
    <w:rsid w:val="00D05C0C"/>
    <w:rsid w:val="00D12011"/>
    <w:rsid w:val="00D120A6"/>
    <w:rsid w:val="00D2729D"/>
    <w:rsid w:val="00D4012E"/>
    <w:rsid w:val="00D41387"/>
    <w:rsid w:val="00D418E4"/>
    <w:rsid w:val="00D46AEC"/>
    <w:rsid w:val="00D50927"/>
    <w:rsid w:val="00D51F96"/>
    <w:rsid w:val="00D604B8"/>
    <w:rsid w:val="00D729F3"/>
    <w:rsid w:val="00D75F53"/>
    <w:rsid w:val="00D779B6"/>
    <w:rsid w:val="00D83FAD"/>
    <w:rsid w:val="00D961F2"/>
    <w:rsid w:val="00DA1B52"/>
    <w:rsid w:val="00DA2017"/>
    <w:rsid w:val="00DA609B"/>
    <w:rsid w:val="00DA7CCF"/>
    <w:rsid w:val="00DB28F7"/>
    <w:rsid w:val="00DB540A"/>
    <w:rsid w:val="00DB77BE"/>
    <w:rsid w:val="00DD4FB8"/>
    <w:rsid w:val="00DE165A"/>
    <w:rsid w:val="00DF7708"/>
    <w:rsid w:val="00E03D1B"/>
    <w:rsid w:val="00E05261"/>
    <w:rsid w:val="00E103E5"/>
    <w:rsid w:val="00E2147D"/>
    <w:rsid w:val="00E220F6"/>
    <w:rsid w:val="00E22BC4"/>
    <w:rsid w:val="00E2332B"/>
    <w:rsid w:val="00E243D9"/>
    <w:rsid w:val="00E308E0"/>
    <w:rsid w:val="00E3264C"/>
    <w:rsid w:val="00E33437"/>
    <w:rsid w:val="00E430FD"/>
    <w:rsid w:val="00E43539"/>
    <w:rsid w:val="00E47182"/>
    <w:rsid w:val="00E51536"/>
    <w:rsid w:val="00E7344B"/>
    <w:rsid w:val="00E8135D"/>
    <w:rsid w:val="00E83F17"/>
    <w:rsid w:val="00E9029A"/>
    <w:rsid w:val="00E94B39"/>
    <w:rsid w:val="00EA35D2"/>
    <w:rsid w:val="00EA4CE3"/>
    <w:rsid w:val="00EB4312"/>
    <w:rsid w:val="00EB4E57"/>
    <w:rsid w:val="00EC43F6"/>
    <w:rsid w:val="00ED46D2"/>
    <w:rsid w:val="00ED694C"/>
    <w:rsid w:val="00EE4E43"/>
    <w:rsid w:val="00EE66D7"/>
    <w:rsid w:val="00EE6C50"/>
    <w:rsid w:val="00EF2673"/>
    <w:rsid w:val="00F03E28"/>
    <w:rsid w:val="00F06AB6"/>
    <w:rsid w:val="00F1022E"/>
    <w:rsid w:val="00F10C5C"/>
    <w:rsid w:val="00F2334E"/>
    <w:rsid w:val="00F317B2"/>
    <w:rsid w:val="00F33DF3"/>
    <w:rsid w:val="00F37541"/>
    <w:rsid w:val="00F52973"/>
    <w:rsid w:val="00F7512F"/>
    <w:rsid w:val="00F80FCF"/>
    <w:rsid w:val="00F82662"/>
    <w:rsid w:val="00F836D4"/>
    <w:rsid w:val="00F844CE"/>
    <w:rsid w:val="00F84764"/>
    <w:rsid w:val="00F97BA5"/>
    <w:rsid w:val="00F97CC1"/>
    <w:rsid w:val="00FA0F01"/>
    <w:rsid w:val="00FA1D5C"/>
    <w:rsid w:val="00FA2E12"/>
    <w:rsid w:val="00FA5DED"/>
    <w:rsid w:val="00FB3A49"/>
    <w:rsid w:val="00FC4F51"/>
    <w:rsid w:val="00FD5C03"/>
    <w:rsid w:val="00FE6B58"/>
    <w:rsid w:val="00FF57E7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8E2910"/>
  <w15:chartTrackingRefBased/>
  <w15:docId w15:val="{B6AFC867-2BBC-43BD-8693-2B49981F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44F2A"/>
    <w:rPr>
      <w:sz w:val="26"/>
    </w:rPr>
  </w:style>
  <w:style w:type="paragraph" w:styleId="Nadpis1">
    <w:name w:val="heading 1"/>
    <w:basedOn w:val="Normln"/>
    <w:next w:val="Normln"/>
    <w:link w:val="Nadpis1Char"/>
    <w:qFormat/>
    <w:rsid w:val="00277AC3"/>
    <w:pPr>
      <w:spacing w:before="240" w:after="480"/>
      <w:outlineLvl w:val="0"/>
    </w:pPr>
    <w:rPr>
      <w:b/>
      <w:sz w:val="32"/>
      <w:u w:val="single"/>
    </w:rPr>
  </w:style>
  <w:style w:type="paragraph" w:styleId="Nadpis2">
    <w:name w:val="heading 2"/>
    <w:basedOn w:val="Normln"/>
    <w:next w:val="Normln"/>
    <w:link w:val="Nadpis2Char"/>
    <w:qFormat/>
    <w:rsid w:val="00292660"/>
    <w:pPr>
      <w:spacing w:before="120" w:after="120"/>
      <w:outlineLvl w:val="1"/>
    </w:pPr>
    <w:rPr>
      <w:b/>
    </w:rPr>
  </w:style>
  <w:style w:type="paragraph" w:styleId="Nadpis3">
    <w:name w:val="heading 3"/>
    <w:basedOn w:val="Normln"/>
    <w:next w:val="Normln"/>
    <w:link w:val="Nadpis3Char"/>
    <w:qFormat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customStyle="1" w:styleId="Styl1">
    <w:name w:val="Styl1"/>
    <w:basedOn w:val="Normln"/>
    <w:pPr>
      <w:numPr>
        <w:numId w:val="6"/>
      </w:numPr>
      <w:spacing w:before="120" w:after="120"/>
    </w:pPr>
    <w:rPr>
      <w:i/>
    </w:rPr>
  </w:style>
  <w:style w:type="paragraph" w:styleId="Normlnweb">
    <w:name w:val="Normal (Web)"/>
    <w:basedOn w:val="Normln"/>
    <w:uiPriority w:val="99"/>
    <w:semiHidden/>
    <w:unhideWhenUsed/>
    <w:rsid w:val="0018708D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18708D"/>
    <w:rPr>
      <w:color w:val="808080"/>
    </w:rPr>
  </w:style>
  <w:style w:type="paragraph" w:styleId="Odstavecseseznamem">
    <w:name w:val="List Paragraph"/>
    <w:basedOn w:val="Normln"/>
    <w:uiPriority w:val="34"/>
    <w:qFormat/>
    <w:rsid w:val="002E0283"/>
    <w:pPr>
      <w:ind w:left="720"/>
      <w:contextualSpacing/>
    </w:pPr>
  </w:style>
  <w:style w:type="table" w:styleId="Mkatabulky">
    <w:name w:val="Table Grid"/>
    <w:basedOn w:val="Normlntabulka"/>
    <w:uiPriority w:val="39"/>
    <w:rsid w:val="00C97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Normlntabulka"/>
    <w:qFormat/>
    <w:rsid w:val="002C57A2"/>
    <w:rPr>
      <w:rFonts w:eastAsia="SimSun"/>
    </w:rPr>
    <w:tblPr>
      <w:tblInd w:w="0" w:type="nil"/>
      <w:tblCellMar>
        <w:left w:w="70" w:type="dxa"/>
        <w:right w:w="70" w:type="dxa"/>
      </w:tblCellMar>
    </w:tblPr>
  </w:style>
  <w:style w:type="character" w:customStyle="1" w:styleId="Nadpis2Char">
    <w:name w:val="Nadpis 2 Char"/>
    <w:basedOn w:val="Standardnpsmoodstavce"/>
    <w:link w:val="Nadpis2"/>
    <w:rsid w:val="00602B1A"/>
    <w:rPr>
      <w:b/>
      <w:sz w:val="26"/>
    </w:rPr>
  </w:style>
  <w:style w:type="character" w:customStyle="1" w:styleId="Nadpis3Char">
    <w:name w:val="Nadpis 3 Char"/>
    <w:basedOn w:val="Standardnpsmoodstavce"/>
    <w:link w:val="Nadpis3"/>
    <w:rsid w:val="000E4A21"/>
    <w:rPr>
      <w:rFonts w:ascii="Arial" w:hAnsi="Arial"/>
      <w:noProof/>
      <w:sz w:val="40"/>
    </w:rPr>
  </w:style>
  <w:style w:type="character" w:customStyle="1" w:styleId="Nadpis1Char">
    <w:name w:val="Nadpis 1 Char"/>
    <w:basedOn w:val="Standardnpsmoodstavce"/>
    <w:link w:val="Nadpis1"/>
    <w:rsid w:val="004D0C90"/>
    <w:rPr>
      <w:b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Protokol%20ELM%202002_03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E40F6-1A28-4786-85C5-FB7A902E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 ELM 2002_03.dot</Template>
  <TotalTime>2821</TotalTime>
  <Pages>4</Pages>
  <Words>354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Vyšší odborná škola a Střední průmyslová škola elektrotechnická</vt:lpstr>
      <vt:lpstr>Vyšší odborná škola a Střední průmyslová škola elektrotechnická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subject/>
  <dc:creator>Monika ERBESOVÁ</dc:creator>
  <cp:keywords/>
  <cp:lastModifiedBy>Ondra</cp:lastModifiedBy>
  <cp:revision>288</cp:revision>
  <cp:lastPrinted>2022-04-26T19:40:00Z</cp:lastPrinted>
  <dcterms:created xsi:type="dcterms:W3CDTF">2021-03-02T12:07:00Z</dcterms:created>
  <dcterms:modified xsi:type="dcterms:W3CDTF">2022-04-26T19:49:00Z</dcterms:modified>
</cp:coreProperties>
</file>